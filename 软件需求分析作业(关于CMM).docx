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eastAsia" w:ascii="等线" w:hAnsi="等线" w:eastAsia="等线" w:cs="等线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软件需求分析作业：关于CMM</w:t>
      </w:r>
    </w:p>
    <w:p>
      <w:pPr>
        <w:ind w:firstLine="1120" w:firstLineChars="400"/>
        <w:rPr>
          <w:rFonts w:hint="eastAsia" w:ascii="等线" w:hAnsi="等线" w:eastAsia="等线" w:cs="等线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软工11601班 王永生 （班级序号32）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CMM模型的最新标准</w:t>
      </w:r>
      <w:r>
        <w:rPr>
          <w:rFonts w:hint="eastAsia" w:ascii="等线" w:hAnsi="等线" w:eastAsia="等线" w:cs="等线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CMM是指“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"https://baike.baidu.com/item/%E8%83%BD%E5%8A%9B%E6%88%90%E7%86%9F%E5%BA%A6%E6%A8%A1%E5%9E%8B/3385317" \t "https://baike.baidu.com/item/_blank" </w:instrTex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能力成熟度模型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”，其英文全称为Capability Maturity Model for Software，英文缩写为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SW-CMM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，简称CMM。它是对于软件组织在定义、实施、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"https://baike.baidu.com/item/%E5%BA%A6%E9%87%8F" \t "https://baike.baidu.com/item/_blank" </w:instrTex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度量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、控制和改善其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"https://baike.baidu.com/item/%E8%BD%AF%E4%BB%B6%E8%BF%87%E7%A8%8B/122453" \t "https://baike.baidu.com/item/_blank" </w:instrTex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软件过程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的实践中各个发展阶段的描述。CMM的核心是把软件开发视为一个过程，并根据这一原则对软件开发和维护进行过程监控和研究，以使其更加科学化、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"https://baike.baidu.com/item/%E6%A0%87%E5%87%86%E5%8C%96/219789" \t "https://baike.baidu.com/item/_blank" </w:instrTex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标准化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、使企业能够更好地实现商业目标</w:t>
      </w:r>
    </w:p>
    <w:p>
      <w:pPr>
        <w:rPr>
          <w:rFonts w:hint="eastAsia" w:ascii="等线" w:hAnsi="等线" w:eastAsia="等线" w:cs="等线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等线" w:hAnsi="等线" w:eastAsia="等线" w:cs="等线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CMM体系</w:t>
      </w:r>
      <w:r>
        <w:rPr>
          <w:rFonts w:hint="eastAsia" w:ascii="等线" w:hAnsi="等线" w:eastAsia="等线" w:cs="等线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：一级为初始级，二级为可重复级，三级为已定义级，四级为已管理级，五级为优化级。</w:t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第一级 初始级（最低级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):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软件工程管理制度缺乏，过程缺乏定义、混乱无序。成功依靠的是个人的才能和经验，经常由于缺乏管理和计划导致时间、费用超支。管理方式属于反应式，主要用来应付危机。过程不可预测，难以重复。</w:t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第二级 可重复级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基于类似项目中的经验，建立了基本的项目管理制度，采取了一定的措施控制费用和时间。管理人员可及时发现问题，采取措施。一定程度上可重复类似项目的软件开发</w:t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第三级 已定义级：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已将软件过程文档化、标准化，可按需要改进开发过程，采用评审方法保证软件质量。可借助CASE工具提高质量和效率。</w:t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第四级 已管理级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针对制定质量、效率目标，并收集、测量相应指标。利用统计工具分析并采取改进措施。对软件过程和产品质量有定量的理解和控制。</w:t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第五级 优化级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基于统计质量和过程控制工具，持续改进软件过程。质量和效率稳步改进。</w:t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等线" w:hAnsi="等线" w:eastAsia="等线" w:cs="等线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3.国内有哪些企业符合CMM标准并且属于哪一些级别</w:t>
      </w:r>
      <w:r>
        <w:rPr>
          <w:rFonts w:hint="eastAsia" w:ascii="等线" w:hAnsi="等线" w:eastAsia="等线" w:cs="等线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鼎新公司从1997年着手进行CMM认证工作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</w:t>
      </w:r>
      <w:bookmarkStart w:id="0" w:name="_GoBack"/>
      <w:bookmarkEnd w:id="0"/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1999年7月通过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"https://baike.baidu.com/item/%E7%AC%AC%E4%B8%89%E6%96%B9%E8%AE%A4%E8%AF%81%E6%9C%BA%E6%9E%84" \t "https://baike.baidu.com/item/_blank" </w:instrTex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第三方认证机构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的CMM2认证。东大阿尔派公司于2000年10月通过第三方认证机构的CMM2认证。2001年1月，联想软件经过英国路透集团的严格评估，顺利通过CMM2认证。2001年6月26日，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"https://baike.baidu.com/item/%E6%B2%88%E9%98%B3%E4%B8%9C%E8%BD%AF%E8%BD%AF%E4%BB%B6%E8%82%A1%E4%BB%BD%E6%9C%89%E9%99%90%E5%85%AC%E5%8F%B8" \t "https://baike.baidu.com/item/_blank" </w:instrTex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沈阳东软软件股份有限公司</w:t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等线" w:hAnsi="等线" w:eastAsia="等线" w:cs="等线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（原沈阳东大阿尔派软件股份有限公司）正式通过了CMM3级认证，成为中国首家通过CMM3级的软件企业。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83A1C"/>
    <w:multiLevelType w:val="singleLevel"/>
    <w:tmpl w:val="54883A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E30B0"/>
    <w:rsid w:val="20DE30B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2018-09-21T10:56:00Z</dcterms:created>
  <dc:creator>淏</dc:creator>
  <cp:lastModifiedBy>淏</cp:lastModifiedBy>
  <dcterms:modified xsi:type="dcterms:W3CDTF">2018-09-21T11:30:12Z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